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3A79C" w14:textId="77777777" w:rsidR="00BA5BD3" w:rsidRDefault="00BA5BD3">
      <w:pPr>
        <w:pStyle w:val="Title"/>
        <w:jc w:val="right"/>
      </w:pPr>
    </w:p>
    <w:p w14:paraId="1541F4A6" w14:textId="77777777" w:rsidR="00BA5BD3" w:rsidRDefault="00BA5BD3">
      <w:pPr>
        <w:pStyle w:val="Title"/>
        <w:jc w:val="right"/>
      </w:pPr>
    </w:p>
    <w:p w14:paraId="1E534A24" w14:textId="77777777" w:rsidR="00BA5BD3" w:rsidRDefault="00BA5BD3">
      <w:pPr>
        <w:pStyle w:val="Title"/>
        <w:jc w:val="right"/>
      </w:pPr>
    </w:p>
    <w:p w14:paraId="7C5005A4" w14:textId="77777777" w:rsidR="00BA5BD3" w:rsidRDefault="00BA5BD3">
      <w:pPr>
        <w:pStyle w:val="Title"/>
        <w:jc w:val="right"/>
      </w:pPr>
    </w:p>
    <w:p w14:paraId="24F5581F" w14:textId="77777777" w:rsidR="00BA5BD3" w:rsidRDefault="00BA5BD3">
      <w:pPr>
        <w:pStyle w:val="Title"/>
        <w:jc w:val="right"/>
      </w:pPr>
    </w:p>
    <w:p w14:paraId="73425455" w14:textId="77777777" w:rsidR="00BA5BD3" w:rsidRDefault="00BA5BD3">
      <w:pPr>
        <w:pStyle w:val="Title"/>
        <w:jc w:val="right"/>
      </w:pPr>
    </w:p>
    <w:p w14:paraId="52AA2E20" w14:textId="77777777" w:rsidR="00BA5BD3" w:rsidRDefault="00BA5BD3">
      <w:pPr>
        <w:pStyle w:val="Title"/>
        <w:jc w:val="right"/>
      </w:pPr>
    </w:p>
    <w:p w14:paraId="65B8552B" w14:textId="77777777" w:rsidR="00BA5BD3" w:rsidRDefault="00BA5BD3">
      <w:pPr>
        <w:pStyle w:val="Title"/>
        <w:jc w:val="right"/>
      </w:pPr>
    </w:p>
    <w:p w14:paraId="6BA840C3" w14:textId="77777777" w:rsidR="00BA5BD3" w:rsidRDefault="00BA5BD3">
      <w:pPr>
        <w:pStyle w:val="Title"/>
        <w:jc w:val="right"/>
      </w:pPr>
    </w:p>
    <w:p w14:paraId="30C9797E" w14:textId="77777777" w:rsidR="00BA5BD3" w:rsidRDefault="00BA5BD3">
      <w:pPr>
        <w:pStyle w:val="Title"/>
        <w:jc w:val="right"/>
      </w:pPr>
    </w:p>
    <w:p w14:paraId="3C46ABF8" w14:textId="77777777" w:rsidR="00BA5BD3" w:rsidRDefault="00D400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B6E05">
        <w:t>&lt;Project Name&gt;</w:t>
      </w:r>
      <w:r>
        <w:fldChar w:fldCharType="end"/>
      </w:r>
    </w:p>
    <w:p w14:paraId="7E4010B9" w14:textId="77777777" w:rsidR="00BA5BD3" w:rsidRDefault="00D4009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B6E05">
        <w:t>Feature Set &lt;Module Name&gt;</w:t>
      </w:r>
      <w:r>
        <w:fldChar w:fldCharType="end"/>
      </w:r>
    </w:p>
    <w:p w14:paraId="7ACE7BEB" w14:textId="77777777" w:rsidR="00BA5BD3" w:rsidRDefault="00BA5BD3">
      <w:pPr>
        <w:pStyle w:val="Title"/>
        <w:jc w:val="right"/>
      </w:pPr>
    </w:p>
    <w:p w14:paraId="5E74EA2B" w14:textId="77777777" w:rsidR="00BA5BD3" w:rsidRDefault="00BA5BD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64860F1" w14:textId="77777777" w:rsidR="00BA5BD3" w:rsidRDefault="00BA5BD3">
      <w:pPr>
        <w:pStyle w:val="Title"/>
        <w:rPr>
          <w:sz w:val="28"/>
        </w:rPr>
      </w:pPr>
    </w:p>
    <w:p w14:paraId="61BBD7EA" w14:textId="77777777" w:rsidR="00BA5BD3" w:rsidRDefault="00BA5BD3"/>
    <w:p w14:paraId="7E570817" w14:textId="77777777" w:rsidR="00BA5BD3" w:rsidRDefault="00BA5BD3"/>
    <w:p w14:paraId="18B941FD" w14:textId="77777777" w:rsidR="00D40099" w:rsidRDefault="00D40099" w:rsidP="00D40099">
      <w:pPr>
        <w:pStyle w:val="InfoBlue"/>
        <w:rPr>
          <w:rFonts w:ascii="Times New Roman" w:hAnsi="Times New Roman"/>
        </w:rPr>
      </w:pPr>
      <w:r>
        <w:t>[The following template is provided for general use.</w:t>
      </w:r>
    </w:p>
    <w:p w14:paraId="16254866" w14:textId="77777777" w:rsidR="00D40099" w:rsidRDefault="00D40099" w:rsidP="00D40099">
      <w:pPr>
        <w:pStyle w:val="InfoBlue"/>
      </w:pPr>
      <w:r>
        <w:t>Instruction for use:</w:t>
      </w:r>
    </w:p>
    <w:p w14:paraId="2F574174" w14:textId="38F2C14A" w:rsidR="00D40099" w:rsidRDefault="00D40099" w:rsidP="00D40099">
      <w:pPr>
        <w:pStyle w:val="InfoBlue"/>
      </w:pPr>
      <w:r>
        <w:t>After completion of the document, delete comments</w:t>
      </w:r>
      <w:r>
        <w:t xml:space="preserve"> in blue</w:t>
      </w:r>
      <w:r>
        <w:t>.</w:t>
      </w:r>
    </w:p>
    <w:p w14:paraId="4176D529" w14:textId="156EEA87" w:rsidR="00D40099" w:rsidRDefault="00D40099" w:rsidP="00D40099">
      <w:pPr>
        <w:pStyle w:val="InfoBlue"/>
      </w:pPr>
      <w:r>
        <w:t>Use File</w:t>
      </w:r>
      <w:r>
        <w:sym w:font="Wingdings" w:char="F0E0"/>
      </w:r>
      <w:r>
        <w:t xml:space="preserve">Properties and fill the </w:t>
      </w:r>
      <w:r>
        <w:t>appropriate properties for title, document, author etc.</w:t>
      </w:r>
      <w:bookmarkStart w:id="0" w:name="_GoBack"/>
      <w:bookmarkEnd w:id="0"/>
    </w:p>
    <w:p w14:paraId="06DC4D74" w14:textId="77777777" w:rsidR="00D40099" w:rsidRDefault="00D40099" w:rsidP="00D40099">
      <w:pPr>
        <w:pStyle w:val="InfoBlue"/>
      </w:pPr>
      <w:r>
        <w:t>Select the whole document using Ctrl+A then press F9; it will update the document. Do the same by clicking Headers/Footers. Manually enter the date.</w:t>
      </w:r>
    </w:p>
    <w:p w14:paraId="4C942086" w14:textId="77777777" w:rsidR="00D40099" w:rsidRDefault="00D40099" w:rsidP="00D40099">
      <w:pPr>
        <w:pStyle w:val="InfoBlue"/>
      </w:pPr>
      <w:r>
        <w:t>Make sure that there is no &lt;&gt; in text.</w:t>
      </w:r>
    </w:p>
    <w:p w14:paraId="69B09629" w14:textId="77777777" w:rsidR="00D40099" w:rsidRDefault="00D40099" w:rsidP="00D40099">
      <w:pPr>
        <w:pStyle w:val="InfoBlue"/>
      </w:pPr>
      <w:r>
        <w:t>Use Style</w:t>
      </w:r>
      <w:r>
        <w:sym w:font="Wingdings" w:char="F0E0"/>
      </w:r>
      <w:r>
        <w:t>Heading 1, … to automatically manage Table of contents.</w:t>
      </w:r>
    </w:p>
    <w:p w14:paraId="367D88CC" w14:textId="77777777" w:rsidR="00D40099" w:rsidRDefault="00D40099" w:rsidP="00D40099">
      <w:pPr>
        <w:pStyle w:val="InfoBlue"/>
      </w:pPr>
      <w:r>
        <w:t>Use Body Text for normal text.]</w:t>
      </w:r>
    </w:p>
    <w:p w14:paraId="08F5D527" w14:textId="77777777" w:rsidR="00D40099" w:rsidRDefault="00D40099" w:rsidP="00D40099">
      <w:pPr>
        <w:pStyle w:val="BodyText"/>
      </w:pPr>
    </w:p>
    <w:p w14:paraId="6BDE639F" w14:textId="77777777" w:rsidR="00B64703" w:rsidRDefault="00B64703">
      <w:pPr>
        <w:sectPr w:rsidR="00B6470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A0C1F9" w14:textId="77777777" w:rsidR="00BA5BD3" w:rsidRDefault="00BA5BD3">
      <w:pPr>
        <w:pStyle w:val="Title"/>
      </w:pPr>
      <w:r>
        <w:lastRenderedPageBreak/>
        <w:t>Table of Contents</w:t>
      </w:r>
    </w:p>
    <w:p w14:paraId="2B3E46FF" w14:textId="77777777" w:rsidR="00CF181B" w:rsidRDefault="00BA5BD3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F181B">
        <w:rPr>
          <w:noProof/>
        </w:rPr>
        <w:t>1.</w:t>
      </w:r>
      <w:r w:rsidR="00CF181B">
        <w:rPr>
          <w:rFonts w:eastAsiaTheme="minorEastAsia" w:cstheme="minorBidi"/>
          <w:noProof/>
          <w:sz w:val="22"/>
          <w:szCs w:val="22"/>
        </w:rPr>
        <w:tab/>
      </w:r>
      <w:r w:rsidR="00CF181B">
        <w:rPr>
          <w:noProof/>
        </w:rPr>
        <w:t>Introduction</w:t>
      </w:r>
      <w:r w:rsidR="00CF181B">
        <w:rPr>
          <w:noProof/>
        </w:rPr>
        <w:tab/>
      </w:r>
      <w:r w:rsidR="00CF181B">
        <w:rPr>
          <w:noProof/>
        </w:rPr>
        <w:fldChar w:fldCharType="begin"/>
      </w:r>
      <w:r w:rsidR="00CF181B">
        <w:rPr>
          <w:noProof/>
        </w:rPr>
        <w:instrText xml:space="preserve"> PAGEREF _Toc309815127 \h </w:instrText>
      </w:r>
      <w:r w:rsidR="00CF181B">
        <w:rPr>
          <w:noProof/>
        </w:rPr>
      </w:r>
      <w:r w:rsidR="00CF181B">
        <w:rPr>
          <w:noProof/>
        </w:rPr>
        <w:fldChar w:fldCharType="separate"/>
      </w:r>
      <w:r w:rsidR="007B6E05">
        <w:rPr>
          <w:noProof/>
        </w:rPr>
        <w:t>3</w:t>
      </w:r>
      <w:r w:rsidR="00CF181B">
        <w:rPr>
          <w:noProof/>
        </w:rPr>
        <w:fldChar w:fldCharType="end"/>
      </w:r>
    </w:p>
    <w:p w14:paraId="0F3680CD" w14:textId="77777777" w:rsidR="00CF181B" w:rsidRDefault="00CF181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_Toc309815128 \h </w:instrText>
      </w:r>
      <w:r>
        <w:rPr>
          <w:noProof/>
        </w:rPr>
      </w:r>
      <w:r>
        <w:rPr>
          <w:noProof/>
        </w:rPr>
        <w:fldChar w:fldCharType="separate"/>
      </w:r>
      <w:r w:rsidR="007B6E05">
        <w:rPr>
          <w:noProof/>
        </w:rPr>
        <w:t>3</w:t>
      </w:r>
      <w:r>
        <w:rPr>
          <w:noProof/>
        </w:rPr>
        <w:fldChar w:fldCharType="end"/>
      </w:r>
    </w:p>
    <w:p w14:paraId="38F7FBFC" w14:textId="77777777" w:rsidR="00CF181B" w:rsidRDefault="00CF181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Comparison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_Toc309815129 \h </w:instrText>
      </w:r>
      <w:r>
        <w:rPr>
          <w:noProof/>
        </w:rPr>
      </w:r>
      <w:r>
        <w:rPr>
          <w:noProof/>
        </w:rPr>
        <w:fldChar w:fldCharType="separate"/>
      </w:r>
      <w:r w:rsidR="007B6E05">
        <w:rPr>
          <w:noProof/>
        </w:rPr>
        <w:t>3</w:t>
      </w:r>
      <w:r>
        <w:rPr>
          <w:noProof/>
        </w:rPr>
        <w:fldChar w:fldCharType="end"/>
      </w:r>
    </w:p>
    <w:p w14:paraId="1C8ABF47" w14:textId="77777777" w:rsidR="00CF181B" w:rsidRDefault="00CF181B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Feature set &lt;Project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_Toc309815130 \h </w:instrText>
      </w:r>
      <w:r>
        <w:rPr>
          <w:noProof/>
        </w:rPr>
      </w:r>
      <w:r>
        <w:rPr>
          <w:noProof/>
        </w:rPr>
        <w:fldChar w:fldCharType="separate"/>
      </w:r>
      <w:r w:rsidR="007B6E05">
        <w:rPr>
          <w:noProof/>
        </w:rPr>
        <w:t>3</w:t>
      </w:r>
      <w:r>
        <w:rPr>
          <w:noProof/>
        </w:rPr>
        <w:fldChar w:fldCharType="end"/>
      </w:r>
    </w:p>
    <w:p w14:paraId="11D8BA46" w14:textId="77777777" w:rsidR="00BA5BD3" w:rsidRDefault="00BA5BD3">
      <w:pPr>
        <w:pStyle w:val="Title"/>
      </w:pPr>
      <w:r>
        <w:fldChar w:fldCharType="end"/>
      </w:r>
      <w:r>
        <w:br w:type="page"/>
      </w:r>
      <w:r w:rsidR="00D40099">
        <w:lastRenderedPageBreak/>
        <w:fldChar w:fldCharType="begin"/>
      </w:r>
      <w:r w:rsidR="00D40099">
        <w:instrText xml:space="preserve"> TITLE  \* MERGEFORMAT </w:instrText>
      </w:r>
      <w:r w:rsidR="00D40099">
        <w:fldChar w:fldCharType="separate"/>
      </w:r>
      <w:r w:rsidR="007B6E05">
        <w:t>Feature Set &lt;Module Name&gt;</w:t>
      </w:r>
      <w:r w:rsidR="00D40099">
        <w:fldChar w:fldCharType="end"/>
      </w:r>
    </w:p>
    <w:p w14:paraId="426EBABD" w14:textId="77777777" w:rsidR="00460A58" w:rsidRDefault="00460A58">
      <w:pPr>
        <w:widowControl/>
        <w:spacing w:line="240" w:lineRule="auto"/>
      </w:pPr>
    </w:p>
    <w:p w14:paraId="2CFEBE0D" w14:textId="77777777" w:rsidR="000C5AE9" w:rsidRPr="00D05175" w:rsidRDefault="000C3A5E" w:rsidP="00B6792C">
      <w:pPr>
        <w:pStyle w:val="Heading1"/>
      </w:pPr>
      <w:bookmarkStart w:id="1" w:name="_Toc309815127"/>
      <w:r>
        <w:t>Introduction</w:t>
      </w:r>
      <w:bookmarkEnd w:id="1"/>
    </w:p>
    <w:p w14:paraId="43CDC6F3" w14:textId="77777777" w:rsidR="000C5AE9" w:rsidRPr="000C5AE9" w:rsidRDefault="000C5AE9" w:rsidP="000C3A5E">
      <w:pPr>
        <w:pStyle w:val="InfoBlue"/>
        <w:rPr>
          <w:iCs/>
        </w:rPr>
      </w:pPr>
      <w:r w:rsidRPr="000C5AE9">
        <w:rPr>
          <w:iCs/>
        </w:rPr>
        <w:t xml:space="preserve">[Describe </w:t>
      </w:r>
      <w:r w:rsidR="000C3A5E">
        <w:rPr>
          <w:iCs/>
        </w:rPr>
        <w:t>why you are preparing this comparison chart, and what benefits will you get.</w:t>
      </w:r>
      <w:r w:rsidRPr="000C5AE9">
        <w:rPr>
          <w:iCs/>
        </w:rPr>
        <w:t xml:space="preserve">] </w:t>
      </w:r>
    </w:p>
    <w:p w14:paraId="48562408" w14:textId="77777777" w:rsidR="000C5AE9" w:rsidRPr="000C5AE9" w:rsidRDefault="000C5AE9" w:rsidP="000C5AE9">
      <w:pPr>
        <w:pStyle w:val="BodyText"/>
      </w:pPr>
    </w:p>
    <w:p w14:paraId="2BB112E3" w14:textId="77777777" w:rsidR="000033F2" w:rsidRPr="000033F2" w:rsidRDefault="00B6792C" w:rsidP="00CE48B2">
      <w:pPr>
        <w:pStyle w:val="Heading2"/>
        <w:ind w:left="720" w:hanging="720"/>
      </w:pPr>
      <w:bookmarkStart w:id="2" w:name="_Toc309815128"/>
      <w:r>
        <w:t>Details</w:t>
      </w:r>
      <w:bookmarkEnd w:id="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16"/>
        <w:gridCol w:w="1157"/>
        <w:gridCol w:w="4781"/>
      </w:tblGrid>
      <w:tr w:rsidR="005055CA" w:rsidRPr="000C5AE9" w14:paraId="534F3023" w14:textId="77777777" w:rsidTr="006A21DD">
        <w:trPr>
          <w:trHeight w:val="198"/>
        </w:trPr>
        <w:tc>
          <w:tcPr>
            <w:tcW w:w="1368" w:type="dxa"/>
          </w:tcPr>
          <w:p w14:paraId="432E48FC" w14:textId="77777777" w:rsidR="005055CA" w:rsidRDefault="005055CA" w:rsidP="000C3A5E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Applications</w:t>
            </w:r>
          </w:p>
        </w:tc>
        <w:tc>
          <w:tcPr>
            <w:tcW w:w="1216" w:type="dxa"/>
          </w:tcPr>
          <w:p w14:paraId="61B2C010" w14:textId="77777777" w:rsidR="005055CA" w:rsidRPr="000C3A5E" w:rsidRDefault="005055CA" w:rsidP="000C3A5E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1157" w:type="dxa"/>
          </w:tcPr>
          <w:p w14:paraId="217F21D2" w14:textId="77777777" w:rsidR="005055CA" w:rsidRDefault="005055CA" w:rsidP="000C3A5E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4781" w:type="dxa"/>
          </w:tcPr>
          <w:p w14:paraId="2541405F" w14:textId="77777777" w:rsidR="005055CA" w:rsidRPr="000C3A5E" w:rsidRDefault="005055CA" w:rsidP="000C3A5E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A21DD" w:rsidRPr="000C5AE9" w14:paraId="10ABB40B" w14:textId="77777777" w:rsidTr="006A21DD">
        <w:trPr>
          <w:trHeight w:val="198"/>
        </w:trPr>
        <w:tc>
          <w:tcPr>
            <w:tcW w:w="1368" w:type="dxa"/>
          </w:tcPr>
          <w:p w14:paraId="1FF68E53" w14:textId="69E13C0B" w:rsidR="006A21DD" w:rsidRPr="006A21DD" w:rsidRDefault="006A21DD" w:rsidP="006A21DD">
            <w:pPr>
              <w:pStyle w:val="InfoBlue"/>
              <w:ind w:left="0"/>
              <w:rPr>
                <w:iCs/>
              </w:rPr>
            </w:pPr>
            <w:r w:rsidRPr="00E07874">
              <w:rPr>
                <w:iCs/>
              </w:rPr>
              <w:t>[App 1]</w:t>
            </w:r>
          </w:p>
        </w:tc>
        <w:tc>
          <w:tcPr>
            <w:tcW w:w="1216" w:type="dxa"/>
          </w:tcPr>
          <w:p w14:paraId="50BED74D" w14:textId="77777777" w:rsidR="006A21DD" w:rsidRDefault="006A21DD" w:rsidP="006A21DD"/>
        </w:tc>
        <w:tc>
          <w:tcPr>
            <w:tcW w:w="1157" w:type="dxa"/>
          </w:tcPr>
          <w:p w14:paraId="445673F2" w14:textId="77777777" w:rsidR="006A21DD" w:rsidRPr="000C3A5E" w:rsidRDefault="006A21DD" w:rsidP="006A21DD"/>
        </w:tc>
        <w:tc>
          <w:tcPr>
            <w:tcW w:w="4781" w:type="dxa"/>
          </w:tcPr>
          <w:p w14:paraId="43AAF5FD" w14:textId="2A9D26AB" w:rsidR="006A21DD" w:rsidRPr="000C3A5E" w:rsidRDefault="006A21DD" w:rsidP="006A21DD"/>
        </w:tc>
      </w:tr>
      <w:tr w:rsidR="006A21DD" w:rsidRPr="000C5AE9" w14:paraId="5A49D29E" w14:textId="77777777" w:rsidTr="006A21DD">
        <w:tc>
          <w:tcPr>
            <w:tcW w:w="1368" w:type="dxa"/>
          </w:tcPr>
          <w:p w14:paraId="2626C843" w14:textId="798A44A0" w:rsidR="006A21DD" w:rsidRPr="006A21DD" w:rsidRDefault="006A21DD" w:rsidP="006A21DD">
            <w:pPr>
              <w:pStyle w:val="InfoBlue"/>
              <w:ind w:left="0"/>
              <w:rPr>
                <w:iCs/>
              </w:rPr>
            </w:pPr>
            <w:r w:rsidRPr="00E07874">
              <w:rPr>
                <w:iCs/>
              </w:rPr>
              <w:t>[A</w:t>
            </w:r>
            <w:r>
              <w:rPr>
                <w:iCs/>
              </w:rPr>
              <w:t>pp 2</w:t>
            </w:r>
            <w:r w:rsidRPr="00E07874">
              <w:rPr>
                <w:iCs/>
              </w:rPr>
              <w:t>]</w:t>
            </w:r>
          </w:p>
        </w:tc>
        <w:tc>
          <w:tcPr>
            <w:tcW w:w="1216" w:type="dxa"/>
          </w:tcPr>
          <w:p w14:paraId="38DD8A02" w14:textId="77777777" w:rsidR="006A21DD" w:rsidRDefault="006A21DD" w:rsidP="006A21DD"/>
        </w:tc>
        <w:tc>
          <w:tcPr>
            <w:tcW w:w="1157" w:type="dxa"/>
          </w:tcPr>
          <w:p w14:paraId="26043623" w14:textId="77777777" w:rsidR="006A21DD" w:rsidRPr="00060378" w:rsidRDefault="006A21DD" w:rsidP="006A21DD"/>
        </w:tc>
        <w:tc>
          <w:tcPr>
            <w:tcW w:w="4781" w:type="dxa"/>
          </w:tcPr>
          <w:p w14:paraId="0A9D942A" w14:textId="0AA79F1B" w:rsidR="006A21DD" w:rsidRPr="00060378" w:rsidRDefault="006A21DD" w:rsidP="006A21DD"/>
        </w:tc>
      </w:tr>
      <w:tr w:rsidR="006A21DD" w:rsidRPr="000C5AE9" w14:paraId="2B1EB538" w14:textId="77777777" w:rsidTr="006A21DD">
        <w:tc>
          <w:tcPr>
            <w:tcW w:w="1368" w:type="dxa"/>
          </w:tcPr>
          <w:p w14:paraId="5D21DC8D" w14:textId="65A3942B" w:rsidR="006A21DD" w:rsidRPr="006A21DD" w:rsidRDefault="006A21DD" w:rsidP="006A21DD">
            <w:pPr>
              <w:pStyle w:val="InfoBlue"/>
              <w:ind w:left="0"/>
              <w:rPr>
                <w:iCs/>
              </w:rPr>
            </w:pPr>
            <w:r w:rsidRPr="00E07874">
              <w:rPr>
                <w:iCs/>
              </w:rPr>
              <w:t>[A</w:t>
            </w:r>
            <w:r>
              <w:rPr>
                <w:iCs/>
              </w:rPr>
              <w:t>pp 3</w:t>
            </w:r>
            <w:r w:rsidRPr="00E07874">
              <w:rPr>
                <w:iCs/>
              </w:rPr>
              <w:t>]</w:t>
            </w:r>
          </w:p>
        </w:tc>
        <w:tc>
          <w:tcPr>
            <w:tcW w:w="1216" w:type="dxa"/>
          </w:tcPr>
          <w:p w14:paraId="7716EF4D" w14:textId="77777777" w:rsidR="006A21DD" w:rsidRDefault="006A21DD" w:rsidP="006A21DD"/>
        </w:tc>
        <w:tc>
          <w:tcPr>
            <w:tcW w:w="1157" w:type="dxa"/>
          </w:tcPr>
          <w:p w14:paraId="45E75442" w14:textId="77777777" w:rsidR="006A21DD" w:rsidRPr="00060378" w:rsidRDefault="006A21DD" w:rsidP="006A21DD"/>
        </w:tc>
        <w:tc>
          <w:tcPr>
            <w:tcW w:w="4781" w:type="dxa"/>
          </w:tcPr>
          <w:p w14:paraId="56984869" w14:textId="093BF998" w:rsidR="006A21DD" w:rsidRPr="00060378" w:rsidRDefault="006A21DD" w:rsidP="006A21DD"/>
        </w:tc>
      </w:tr>
    </w:tbl>
    <w:p w14:paraId="541AED59" w14:textId="77777777" w:rsidR="00B6792C" w:rsidRPr="000033F2" w:rsidRDefault="00B6792C" w:rsidP="000033F2">
      <w:pPr>
        <w:pStyle w:val="BodyText"/>
      </w:pPr>
    </w:p>
    <w:p w14:paraId="28105E87" w14:textId="77777777" w:rsidR="000033F2" w:rsidRDefault="005055CA" w:rsidP="005055CA">
      <w:pPr>
        <w:pStyle w:val="Heading2"/>
        <w:ind w:left="720" w:hanging="720"/>
      </w:pPr>
      <w:bookmarkStart w:id="3" w:name="_Toc309815129"/>
      <w:r>
        <w:t>Comparison</w:t>
      </w:r>
      <w:bookmarkEnd w:id="3"/>
    </w:p>
    <w:p w14:paraId="170729CD" w14:textId="77777777" w:rsidR="005055CA" w:rsidRPr="005055CA" w:rsidRDefault="005055CA" w:rsidP="005055CA"/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"/>
        <w:gridCol w:w="2610"/>
        <w:gridCol w:w="799"/>
        <w:gridCol w:w="762"/>
        <w:gridCol w:w="738"/>
        <w:gridCol w:w="731"/>
        <w:gridCol w:w="2730"/>
      </w:tblGrid>
      <w:tr w:rsidR="005055CA" w:rsidRPr="00B6792C" w14:paraId="03AA864F" w14:textId="77777777" w:rsidTr="007D49F2">
        <w:trPr>
          <w:cantSplit/>
          <w:trHeight w:val="90"/>
        </w:trPr>
        <w:tc>
          <w:tcPr>
            <w:tcW w:w="378" w:type="dxa"/>
          </w:tcPr>
          <w:p w14:paraId="08DB5F43" w14:textId="77777777" w:rsidR="005055CA" w:rsidRDefault="005055CA" w:rsidP="00B56422">
            <w:pPr>
              <w:pStyle w:val="BodyText"/>
              <w:ind w:left="0"/>
              <w:jc w:val="right"/>
              <w:rPr>
                <w:b/>
                <w:bCs/>
              </w:rPr>
            </w:pPr>
          </w:p>
        </w:tc>
        <w:tc>
          <w:tcPr>
            <w:tcW w:w="2610" w:type="dxa"/>
          </w:tcPr>
          <w:p w14:paraId="62E2533F" w14:textId="31093AB7" w:rsidR="005055CA" w:rsidRDefault="005055CA" w:rsidP="006A21D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  <w:r w:rsidR="006A21DD">
              <w:rPr>
                <w:b/>
                <w:bCs/>
              </w:rPr>
              <w:br/>
            </w:r>
            <w:r w:rsidR="006A21DD" w:rsidRPr="006A21DD">
              <w:rPr>
                <w:i/>
                <w:iCs/>
                <w:color w:val="0000FF"/>
              </w:rPr>
              <w:t>[</w:t>
            </w:r>
            <w:r w:rsidR="006A21DD">
              <w:rPr>
                <w:i/>
                <w:iCs/>
                <w:color w:val="0000FF"/>
              </w:rPr>
              <w:t>Add a feature list here</w:t>
            </w:r>
            <w:r w:rsidR="006A21DD" w:rsidRPr="006A21DD">
              <w:rPr>
                <w:i/>
                <w:iCs/>
                <w:color w:val="0000FF"/>
              </w:rPr>
              <w:t>]</w:t>
            </w:r>
          </w:p>
        </w:tc>
        <w:tc>
          <w:tcPr>
            <w:tcW w:w="799" w:type="dxa"/>
          </w:tcPr>
          <w:p w14:paraId="1FA083C9" w14:textId="77777777" w:rsidR="005055CA" w:rsidRPr="00B6792C" w:rsidRDefault="005055CA" w:rsidP="00B6792C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 1</w:t>
            </w:r>
          </w:p>
        </w:tc>
        <w:tc>
          <w:tcPr>
            <w:tcW w:w="762" w:type="dxa"/>
          </w:tcPr>
          <w:p w14:paraId="6BEC7F12" w14:textId="77777777" w:rsidR="005055CA" w:rsidRDefault="005055CA" w:rsidP="00B6792C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 2</w:t>
            </w:r>
          </w:p>
        </w:tc>
        <w:tc>
          <w:tcPr>
            <w:tcW w:w="738" w:type="dxa"/>
          </w:tcPr>
          <w:p w14:paraId="6AD3D98F" w14:textId="77777777" w:rsidR="005055CA" w:rsidRPr="00B6792C" w:rsidRDefault="005055CA" w:rsidP="00B6792C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App3</w:t>
            </w:r>
          </w:p>
        </w:tc>
        <w:tc>
          <w:tcPr>
            <w:tcW w:w="731" w:type="dxa"/>
          </w:tcPr>
          <w:p w14:paraId="5C4E4540" w14:textId="77777777" w:rsidR="005055CA" w:rsidRDefault="005055CA" w:rsidP="00B6792C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Your</w:t>
            </w:r>
            <w:r>
              <w:rPr>
                <w:b/>
                <w:bCs/>
              </w:rPr>
              <w:br/>
              <w:t>App</w:t>
            </w:r>
          </w:p>
        </w:tc>
        <w:tc>
          <w:tcPr>
            <w:tcW w:w="2730" w:type="dxa"/>
          </w:tcPr>
          <w:p w14:paraId="41C37D4B" w14:textId="77777777" w:rsidR="005055CA" w:rsidRDefault="00B56422" w:rsidP="00B6792C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055CA" w:rsidRPr="000033F2" w14:paraId="1E62CD5F" w14:textId="77777777" w:rsidTr="007D49F2">
        <w:trPr>
          <w:cantSplit/>
          <w:trHeight w:val="89"/>
        </w:trPr>
        <w:tc>
          <w:tcPr>
            <w:tcW w:w="378" w:type="dxa"/>
          </w:tcPr>
          <w:p w14:paraId="3FEF32EE" w14:textId="77777777" w:rsidR="005055CA" w:rsidRPr="00837ABA" w:rsidRDefault="005055CA" w:rsidP="00B56422">
            <w:pPr>
              <w:jc w:val="right"/>
            </w:pPr>
          </w:p>
        </w:tc>
        <w:tc>
          <w:tcPr>
            <w:tcW w:w="2610" w:type="dxa"/>
          </w:tcPr>
          <w:p w14:paraId="5681B112" w14:textId="77777777" w:rsidR="005055CA" w:rsidRPr="00837ABA" w:rsidRDefault="005055CA" w:rsidP="00B6792C"/>
        </w:tc>
        <w:tc>
          <w:tcPr>
            <w:tcW w:w="799" w:type="dxa"/>
          </w:tcPr>
          <w:p w14:paraId="4872ECDC" w14:textId="77777777" w:rsidR="005055CA" w:rsidRPr="00837ABA" w:rsidRDefault="005055CA" w:rsidP="00B6792C"/>
        </w:tc>
        <w:tc>
          <w:tcPr>
            <w:tcW w:w="762" w:type="dxa"/>
          </w:tcPr>
          <w:p w14:paraId="7BF58E48" w14:textId="77777777" w:rsidR="005055CA" w:rsidRPr="00837ABA" w:rsidRDefault="005055CA" w:rsidP="00B6792C"/>
        </w:tc>
        <w:tc>
          <w:tcPr>
            <w:tcW w:w="738" w:type="dxa"/>
          </w:tcPr>
          <w:p w14:paraId="1660629C" w14:textId="77777777" w:rsidR="005055CA" w:rsidRPr="00837ABA" w:rsidRDefault="005055CA" w:rsidP="00B6792C"/>
        </w:tc>
        <w:tc>
          <w:tcPr>
            <w:tcW w:w="731" w:type="dxa"/>
          </w:tcPr>
          <w:p w14:paraId="0AB3B74B" w14:textId="77777777" w:rsidR="005055CA" w:rsidRPr="00837ABA" w:rsidRDefault="005055CA" w:rsidP="00B6792C"/>
        </w:tc>
        <w:tc>
          <w:tcPr>
            <w:tcW w:w="2730" w:type="dxa"/>
          </w:tcPr>
          <w:p w14:paraId="2B8B69B3" w14:textId="77777777" w:rsidR="005055CA" w:rsidRPr="00837ABA" w:rsidRDefault="005055CA" w:rsidP="00B6792C"/>
        </w:tc>
      </w:tr>
      <w:tr w:rsidR="00B56422" w:rsidRPr="000033F2" w14:paraId="0DAC352D" w14:textId="77777777" w:rsidTr="007D49F2">
        <w:trPr>
          <w:cantSplit/>
          <w:trHeight w:val="89"/>
        </w:trPr>
        <w:tc>
          <w:tcPr>
            <w:tcW w:w="378" w:type="dxa"/>
          </w:tcPr>
          <w:p w14:paraId="4F6D8B14" w14:textId="77777777" w:rsidR="00B56422" w:rsidRPr="00837ABA" w:rsidRDefault="00B56422" w:rsidP="00B56422">
            <w:pPr>
              <w:jc w:val="right"/>
            </w:pPr>
          </w:p>
        </w:tc>
        <w:tc>
          <w:tcPr>
            <w:tcW w:w="2610" w:type="dxa"/>
          </w:tcPr>
          <w:p w14:paraId="387D68BD" w14:textId="77777777" w:rsidR="00B56422" w:rsidRPr="00837ABA" w:rsidRDefault="00B56422" w:rsidP="00B6792C"/>
        </w:tc>
        <w:tc>
          <w:tcPr>
            <w:tcW w:w="799" w:type="dxa"/>
          </w:tcPr>
          <w:p w14:paraId="3E27F8C5" w14:textId="77777777" w:rsidR="00B56422" w:rsidRPr="00837ABA" w:rsidRDefault="00B56422" w:rsidP="00B6792C"/>
        </w:tc>
        <w:tc>
          <w:tcPr>
            <w:tcW w:w="762" w:type="dxa"/>
          </w:tcPr>
          <w:p w14:paraId="1E7F7CCD" w14:textId="77777777" w:rsidR="00B56422" w:rsidRPr="00837ABA" w:rsidRDefault="00B56422" w:rsidP="00B6792C"/>
        </w:tc>
        <w:tc>
          <w:tcPr>
            <w:tcW w:w="738" w:type="dxa"/>
          </w:tcPr>
          <w:p w14:paraId="1BE39925" w14:textId="77777777" w:rsidR="00B56422" w:rsidRPr="00837ABA" w:rsidRDefault="00B56422" w:rsidP="00B6792C"/>
        </w:tc>
        <w:tc>
          <w:tcPr>
            <w:tcW w:w="731" w:type="dxa"/>
          </w:tcPr>
          <w:p w14:paraId="0576DDA9" w14:textId="77777777" w:rsidR="00B56422" w:rsidRPr="00837ABA" w:rsidRDefault="00B56422" w:rsidP="00B6792C"/>
        </w:tc>
        <w:tc>
          <w:tcPr>
            <w:tcW w:w="2730" w:type="dxa"/>
          </w:tcPr>
          <w:p w14:paraId="3C225F3B" w14:textId="77777777" w:rsidR="00B56422" w:rsidRPr="00837ABA" w:rsidRDefault="00B56422" w:rsidP="00B6792C"/>
        </w:tc>
      </w:tr>
    </w:tbl>
    <w:p w14:paraId="2280B18D" w14:textId="77777777" w:rsidR="00460A58" w:rsidRDefault="00460A58" w:rsidP="00460A58">
      <w:pPr>
        <w:pStyle w:val="Heading4"/>
        <w:numPr>
          <w:ilvl w:val="0"/>
          <w:numId w:val="0"/>
        </w:numPr>
      </w:pPr>
    </w:p>
    <w:p w14:paraId="3E283C86" w14:textId="77777777" w:rsidR="00A773CA" w:rsidRDefault="00A773CA" w:rsidP="00A773CA">
      <w:pPr>
        <w:pStyle w:val="Heading1"/>
      </w:pPr>
      <w:bookmarkStart w:id="4" w:name="_Toc309815130"/>
      <w:r>
        <w:t xml:space="preserve">Feature set </w:t>
      </w:r>
      <w:fldSimple w:instr=" SUBJECT  \* MERGEFORMAT ">
        <w:r w:rsidR="007B6E05">
          <w:t>&lt;Project Name&gt;</w:t>
        </w:r>
        <w:bookmarkEnd w:id="4"/>
      </w:fldSimple>
    </w:p>
    <w:p w14:paraId="28A6B367" w14:textId="77777777" w:rsidR="00A773CA" w:rsidRPr="005055CA" w:rsidRDefault="00A773CA" w:rsidP="00A773CA"/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"/>
        <w:gridCol w:w="2610"/>
        <w:gridCol w:w="5742"/>
      </w:tblGrid>
      <w:tr w:rsidR="00A773CA" w:rsidRPr="00B6792C" w14:paraId="7AEE2C39" w14:textId="77777777" w:rsidTr="007D49F2">
        <w:trPr>
          <w:cantSplit/>
          <w:trHeight w:val="90"/>
        </w:trPr>
        <w:tc>
          <w:tcPr>
            <w:tcW w:w="378" w:type="dxa"/>
          </w:tcPr>
          <w:p w14:paraId="1E3D3E47" w14:textId="77777777" w:rsidR="00A773CA" w:rsidRDefault="00A773CA" w:rsidP="006D7319">
            <w:pPr>
              <w:pStyle w:val="BodyText"/>
              <w:ind w:left="0"/>
              <w:jc w:val="right"/>
              <w:rPr>
                <w:b/>
                <w:bCs/>
              </w:rPr>
            </w:pPr>
          </w:p>
        </w:tc>
        <w:tc>
          <w:tcPr>
            <w:tcW w:w="2610" w:type="dxa"/>
          </w:tcPr>
          <w:p w14:paraId="2E8AE4B0" w14:textId="77777777" w:rsidR="00A773CA" w:rsidRDefault="00A773CA" w:rsidP="006D7319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5742" w:type="dxa"/>
          </w:tcPr>
          <w:p w14:paraId="217404F0" w14:textId="77777777" w:rsidR="00A773CA" w:rsidRDefault="00A773CA" w:rsidP="006A21DD">
            <w:pPr>
              <w:pStyle w:val="InfoBlu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Details </w:t>
            </w:r>
            <w:r w:rsidRPr="006A21DD">
              <w:rPr>
                <w:iCs/>
              </w:rPr>
              <w:t>(Explain how this feature will be implemented in your application and what benefit will it provide to your customer.)</w:t>
            </w:r>
          </w:p>
        </w:tc>
      </w:tr>
      <w:tr w:rsidR="00A773CA" w:rsidRPr="000033F2" w14:paraId="03506D2B" w14:textId="77777777" w:rsidTr="007D49F2">
        <w:trPr>
          <w:cantSplit/>
          <w:trHeight w:val="89"/>
        </w:trPr>
        <w:tc>
          <w:tcPr>
            <w:tcW w:w="378" w:type="dxa"/>
          </w:tcPr>
          <w:p w14:paraId="1E237A06" w14:textId="77777777" w:rsidR="00A773CA" w:rsidRPr="00837ABA" w:rsidRDefault="00A773CA" w:rsidP="006D7319">
            <w:pPr>
              <w:jc w:val="right"/>
            </w:pPr>
          </w:p>
        </w:tc>
        <w:tc>
          <w:tcPr>
            <w:tcW w:w="2610" w:type="dxa"/>
          </w:tcPr>
          <w:p w14:paraId="520D00A2" w14:textId="77777777" w:rsidR="00A773CA" w:rsidRPr="00837ABA" w:rsidRDefault="00A773CA" w:rsidP="006D7319"/>
        </w:tc>
        <w:tc>
          <w:tcPr>
            <w:tcW w:w="5742" w:type="dxa"/>
          </w:tcPr>
          <w:p w14:paraId="57DE397E" w14:textId="77777777" w:rsidR="00A773CA" w:rsidRPr="00837ABA" w:rsidRDefault="00A773CA" w:rsidP="006D7319"/>
        </w:tc>
      </w:tr>
      <w:tr w:rsidR="00A773CA" w:rsidRPr="000033F2" w14:paraId="1EFB2F33" w14:textId="77777777" w:rsidTr="007D49F2">
        <w:trPr>
          <w:cantSplit/>
          <w:trHeight w:val="89"/>
        </w:trPr>
        <w:tc>
          <w:tcPr>
            <w:tcW w:w="378" w:type="dxa"/>
          </w:tcPr>
          <w:p w14:paraId="3F78CEA8" w14:textId="77777777" w:rsidR="00A773CA" w:rsidRPr="00837ABA" w:rsidRDefault="00A773CA" w:rsidP="006D7319">
            <w:pPr>
              <w:jc w:val="right"/>
            </w:pPr>
          </w:p>
        </w:tc>
        <w:tc>
          <w:tcPr>
            <w:tcW w:w="2610" w:type="dxa"/>
          </w:tcPr>
          <w:p w14:paraId="189CDA2E" w14:textId="77777777" w:rsidR="00A773CA" w:rsidRPr="00837ABA" w:rsidRDefault="00A773CA" w:rsidP="006D7319"/>
        </w:tc>
        <w:tc>
          <w:tcPr>
            <w:tcW w:w="5742" w:type="dxa"/>
          </w:tcPr>
          <w:p w14:paraId="546AC457" w14:textId="77777777" w:rsidR="00A773CA" w:rsidRPr="00837ABA" w:rsidRDefault="00A773CA" w:rsidP="006D7319"/>
        </w:tc>
      </w:tr>
    </w:tbl>
    <w:p w14:paraId="254E7917" w14:textId="77777777" w:rsidR="00A773CA" w:rsidRDefault="00A773CA" w:rsidP="00A773CA">
      <w:pPr>
        <w:pStyle w:val="Heading4"/>
        <w:numPr>
          <w:ilvl w:val="0"/>
          <w:numId w:val="0"/>
        </w:numPr>
      </w:pPr>
    </w:p>
    <w:p w14:paraId="4E883EB9" w14:textId="77777777" w:rsidR="00A773CA" w:rsidRDefault="00A773CA" w:rsidP="00A773CA">
      <w:pPr>
        <w:rPr>
          <w:rFonts w:asciiTheme="majorHAnsi" w:hAnsiTheme="majorHAnsi"/>
        </w:rPr>
      </w:pPr>
    </w:p>
    <w:p w14:paraId="5BDB111A" w14:textId="77777777" w:rsidR="00460A58" w:rsidRDefault="00460A58" w:rsidP="00460A58">
      <w:pPr>
        <w:rPr>
          <w:rFonts w:asciiTheme="majorHAnsi" w:hAnsiTheme="majorHAnsi"/>
        </w:rPr>
      </w:pPr>
    </w:p>
    <w:sectPr w:rsidR="00460A5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A2286" w14:textId="77777777" w:rsidR="007B6E05" w:rsidRDefault="007B6E05">
      <w:pPr>
        <w:spacing w:line="240" w:lineRule="auto"/>
      </w:pPr>
      <w:r>
        <w:separator/>
      </w:r>
    </w:p>
  </w:endnote>
  <w:endnote w:type="continuationSeparator" w:id="0">
    <w:p w14:paraId="1F63DD88" w14:textId="77777777" w:rsidR="007B6E05" w:rsidRDefault="007B6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4A81F" w14:textId="77777777" w:rsidR="007F70D9" w:rsidRDefault="007F70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E29376" w14:textId="77777777" w:rsidR="007F70D9" w:rsidRDefault="007F70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70D9" w14:paraId="6DF1C6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A6DE5A" w14:textId="77777777" w:rsidR="007F70D9" w:rsidRDefault="007F70D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AD1F4D" w14:textId="77777777" w:rsidR="007F70D9" w:rsidRDefault="007F70D9">
          <w:pPr>
            <w:jc w:val="center"/>
          </w:pPr>
          <w:r>
            <w:sym w:font="Symbol" w:char="F0D3"/>
          </w:r>
          <w:r w:rsidR="00D40099">
            <w:fldChar w:fldCharType="begin"/>
          </w:r>
          <w:r w:rsidR="00D40099">
            <w:instrText xml:space="preserve"> DOCPROPERTY "Company"  \* MERGEFORMAT </w:instrText>
          </w:r>
          <w:r w:rsidR="00D40099">
            <w:fldChar w:fldCharType="separate"/>
          </w:r>
          <w:r w:rsidR="007B6E05">
            <w:t>&lt;Company Name&gt;</w:t>
          </w:r>
          <w:r w:rsidR="00D4009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00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96A982" w14:textId="77777777" w:rsidR="007F70D9" w:rsidRDefault="007F70D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4009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4009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6F5BFA3F" w14:textId="77777777" w:rsidR="007F70D9" w:rsidRDefault="007F70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01237" w14:textId="77777777" w:rsidR="007F70D9" w:rsidRDefault="007F7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85292" w14:textId="77777777" w:rsidR="007B6E05" w:rsidRDefault="007B6E05">
      <w:pPr>
        <w:spacing w:line="240" w:lineRule="auto"/>
      </w:pPr>
      <w:r>
        <w:separator/>
      </w:r>
    </w:p>
  </w:footnote>
  <w:footnote w:type="continuationSeparator" w:id="0">
    <w:p w14:paraId="2DFCA4D7" w14:textId="77777777" w:rsidR="007B6E05" w:rsidRDefault="007B6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2DA41" w14:textId="77777777" w:rsidR="007F70D9" w:rsidRDefault="007F70D9">
    <w:pPr>
      <w:rPr>
        <w:sz w:val="24"/>
      </w:rPr>
    </w:pPr>
  </w:p>
  <w:p w14:paraId="7F5BBB83" w14:textId="77777777" w:rsidR="007F70D9" w:rsidRDefault="007F70D9">
    <w:pPr>
      <w:pBdr>
        <w:top w:val="single" w:sz="6" w:space="1" w:color="auto"/>
      </w:pBdr>
      <w:rPr>
        <w:sz w:val="24"/>
      </w:rPr>
    </w:pPr>
  </w:p>
  <w:p w14:paraId="7D3590DD" w14:textId="77777777" w:rsidR="007F70D9" w:rsidRDefault="007F70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B6E05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0B036D4B" w14:textId="77777777" w:rsidR="007F70D9" w:rsidRDefault="007F70D9">
    <w:pPr>
      <w:pBdr>
        <w:bottom w:val="single" w:sz="6" w:space="1" w:color="auto"/>
      </w:pBdr>
      <w:jc w:val="right"/>
      <w:rPr>
        <w:sz w:val="24"/>
      </w:rPr>
    </w:pPr>
  </w:p>
  <w:p w14:paraId="1D84853B" w14:textId="77777777" w:rsidR="007F70D9" w:rsidRDefault="007F70D9">
    <w:pPr>
      <w:pStyle w:val="Header"/>
    </w:pPr>
  </w:p>
  <w:p w14:paraId="7FF7D7A3" w14:textId="77777777" w:rsidR="007F70D9" w:rsidRDefault="007F70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0D9" w14:paraId="1BD14AB4" w14:textId="77777777">
      <w:tc>
        <w:tcPr>
          <w:tcW w:w="6379" w:type="dxa"/>
        </w:tcPr>
        <w:p w14:paraId="61371252" w14:textId="77777777" w:rsidR="007F70D9" w:rsidRDefault="00D4009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B6E05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8C6C070" w14:textId="77777777" w:rsidR="007F70D9" w:rsidRDefault="007F70D9">
          <w:pPr>
            <w:tabs>
              <w:tab w:val="left" w:pos="1135"/>
            </w:tabs>
            <w:spacing w:before="40"/>
            <w:ind w:right="68"/>
          </w:pPr>
          <w:r>
            <w:t>Version:           &lt;1.0&gt;</w:t>
          </w:r>
        </w:p>
      </w:tc>
    </w:tr>
    <w:tr w:rsidR="007F70D9" w14:paraId="66B6FFC1" w14:textId="77777777">
      <w:tc>
        <w:tcPr>
          <w:tcW w:w="6379" w:type="dxa"/>
        </w:tcPr>
        <w:p w14:paraId="472B8FD7" w14:textId="77777777" w:rsidR="007F70D9" w:rsidRDefault="00D4009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B6E05">
            <w:t>Feature Set &lt;Module Name&gt;</w:t>
          </w:r>
          <w:r>
            <w:fldChar w:fldCharType="end"/>
          </w:r>
        </w:p>
      </w:tc>
      <w:tc>
        <w:tcPr>
          <w:tcW w:w="3179" w:type="dxa"/>
        </w:tcPr>
        <w:p w14:paraId="6D3A0AA3" w14:textId="77777777" w:rsidR="007F70D9" w:rsidRDefault="007F70D9">
          <w:r>
            <w:t xml:space="preserve">Created on </w:t>
          </w:r>
          <w:r>
            <w:fldChar w:fldCharType="begin"/>
          </w:r>
          <w:r>
            <w:instrText xml:space="preserve"> CREATEDATE \@ "M/d/yyyy h:mm am/pm" </w:instrText>
          </w:r>
          <w:r>
            <w:fldChar w:fldCharType="separate"/>
          </w:r>
          <w:r w:rsidR="007B6E05">
            <w:rPr>
              <w:noProof/>
            </w:rPr>
            <w:t>1/24/2017 4:45 PM</w:t>
          </w:r>
          <w:r>
            <w:fldChar w:fldCharType="end"/>
          </w:r>
        </w:p>
      </w:tc>
    </w:tr>
    <w:tr w:rsidR="007F70D9" w14:paraId="324FF37B" w14:textId="77777777">
      <w:tc>
        <w:tcPr>
          <w:tcW w:w="9558" w:type="dxa"/>
          <w:gridSpan w:val="2"/>
        </w:tcPr>
        <w:p w14:paraId="157E88BA" w14:textId="77777777" w:rsidR="007F70D9" w:rsidRDefault="006A21DD">
          <w:fldSimple w:instr=" FILENAME ">
            <w:r w:rsidR="007B6E05">
              <w:rPr>
                <w:noProof/>
              </w:rPr>
              <w:t>Document2</w:t>
            </w:r>
          </w:fldSimple>
        </w:p>
      </w:tc>
    </w:tr>
  </w:tbl>
  <w:p w14:paraId="403C7A18" w14:textId="77777777" w:rsidR="007F70D9" w:rsidRDefault="007F70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157BE" w14:textId="77777777" w:rsidR="007F70D9" w:rsidRDefault="007F70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9005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2D23DF"/>
    <w:multiLevelType w:val="hybridMultilevel"/>
    <w:tmpl w:val="CB8C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0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5"/>
    <w:rsid w:val="000033F2"/>
    <w:rsid w:val="00060378"/>
    <w:rsid w:val="000C3A5E"/>
    <w:rsid w:val="000C5AE9"/>
    <w:rsid w:val="00123445"/>
    <w:rsid w:val="001F4024"/>
    <w:rsid w:val="00347B0F"/>
    <w:rsid w:val="00407208"/>
    <w:rsid w:val="00460A58"/>
    <w:rsid w:val="005055CA"/>
    <w:rsid w:val="00517D18"/>
    <w:rsid w:val="005F7E7F"/>
    <w:rsid w:val="006A21DD"/>
    <w:rsid w:val="007B6E05"/>
    <w:rsid w:val="007C5880"/>
    <w:rsid w:val="007D49F2"/>
    <w:rsid w:val="007F70D9"/>
    <w:rsid w:val="008015BB"/>
    <w:rsid w:val="00837ABA"/>
    <w:rsid w:val="00861FF2"/>
    <w:rsid w:val="008B71BB"/>
    <w:rsid w:val="008F52FE"/>
    <w:rsid w:val="009462B9"/>
    <w:rsid w:val="00994547"/>
    <w:rsid w:val="009C4E70"/>
    <w:rsid w:val="00A44CB7"/>
    <w:rsid w:val="00A52D46"/>
    <w:rsid w:val="00A773CA"/>
    <w:rsid w:val="00B56422"/>
    <w:rsid w:val="00B64703"/>
    <w:rsid w:val="00B6792C"/>
    <w:rsid w:val="00BA5BD3"/>
    <w:rsid w:val="00CE48B2"/>
    <w:rsid w:val="00CF181B"/>
    <w:rsid w:val="00D05175"/>
    <w:rsid w:val="00D40099"/>
    <w:rsid w:val="00D527E7"/>
    <w:rsid w:val="00DA5B22"/>
    <w:rsid w:val="00E23495"/>
    <w:rsid w:val="00E41976"/>
    <w:rsid w:val="00F73A77"/>
    <w:rsid w:val="00F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2A21772"/>
  <w15:docId w15:val="{0756D1B3-80B6-44E8-9AA1-E82EFC53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175"/>
    <w:pPr>
      <w:widowControl w:val="0"/>
      <w:spacing w:line="240" w:lineRule="atLeas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D05175"/>
    <w:pPr>
      <w:keepNext/>
      <w:numPr>
        <w:numId w:val="1"/>
      </w:numPr>
      <w:spacing w:before="120" w:after="60"/>
      <w:ind w:left="720" w:hanging="7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47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6792C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rsid w:val="00460A58"/>
    <w:rPr>
      <w:rFonts w:asciiTheme="majorHAnsi" w:hAnsiTheme="majorHAnsi"/>
      <w:b/>
      <w:sz w:val="24"/>
    </w:rPr>
  </w:style>
  <w:style w:type="character" w:customStyle="1" w:styleId="Heading2Char">
    <w:name w:val="Heading 2 Char"/>
    <w:basedOn w:val="DefaultParagraphFont"/>
    <w:link w:val="Heading2"/>
    <w:rsid w:val="00460A58"/>
    <w:rPr>
      <w:rFonts w:asciiTheme="majorHAnsi" w:hAnsiTheme="majorHAnsi"/>
      <w:b/>
    </w:rPr>
  </w:style>
  <w:style w:type="character" w:customStyle="1" w:styleId="Heading3Char">
    <w:name w:val="Heading 3 Char"/>
    <w:basedOn w:val="DefaultParagraphFont"/>
    <w:link w:val="Heading3"/>
    <w:rsid w:val="00460A58"/>
    <w:rPr>
      <w:rFonts w:asciiTheme="majorHAnsi" w:hAnsiTheme="majorHAnsi"/>
      <w:i/>
    </w:rPr>
  </w:style>
  <w:style w:type="character" w:customStyle="1" w:styleId="Heading4Char">
    <w:name w:val="Heading 4 Char"/>
    <w:basedOn w:val="DefaultParagraphFont"/>
    <w:link w:val="Heading4"/>
    <w:rsid w:val="00460A58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B5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derLabs\Downloads\Feature%20Set%20Documen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3B4C-6E20-4D4B-BFC4-C59CF874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Set Document (1).dotx</Template>
  <TotalTime>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Set &lt;Module Name&gt;</vt:lpstr>
    </vt:vector>
  </TitlesOfParts>
  <Manager>Muneeb R. Baig</Manager>
  <Company>&lt;Company Name&gt;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Set &lt;Module Name&gt;</dc:title>
  <dc:subject>&lt;Project Name&gt;</dc:subject>
  <dc:creator>Muneeb R. Baig</dc:creator>
  <cp:keywords>applications;mobile application testing validation verification test validate real device handset 	automated script hosted subscription offshore outsourcing QA development regression monitoring monitor develop deploy 	game sms mms wap Internet multiplayer</cp:keywords>
  <cp:lastModifiedBy>Muneeb Baig</cp:lastModifiedBy>
  <cp:revision>3</cp:revision>
  <cp:lastPrinted>1999-10-18T11:04:00Z</cp:lastPrinted>
  <dcterms:created xsi:type="dcterms:W3CDTF">2017-01-24T11:45:00Z</dcterms:created>
  <dcterms:modified xsi:type="dcterms:W3CDTF">2017-01-24T11:52:00Z</dcterms:modified>
  <cp:category>Code</cp:category>
</cp:coreProperties>
</file>